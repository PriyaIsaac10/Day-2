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3695" w14:textId="0EF36492" w:rsidR="00F23DF3" w:rsidRDefault="002372F8" w:rsidP="002372F8">
      <w:pPr>
        <w:pStyle w:val="Heading1"/>
        <w:rPr>
          <w:sz w:val="28"/>
          <w:szCs w:val="28"/>
        </w:rPr>
      </w:pPr>
      <w:r>
        <w:t>1).</w:t>
      </w:r>
      <w:r w:rsidR="009C05AB">
        <w:t xml:space="preserve">Difference between </w:t>
      </w:r>
      <w:r w:rsidR="009C05AB" w:rsidRPr="0048301E">
        <w:t>browser</w:t>
      </w:r>
      <w:r w:rsidR="009C05AB">
        <w:t xml:space="preserve"> </w:t>
      </w:r>
      <w:r w:rsidR="002625DB">
        <w:t>j</w:t>
      </w:r>
      <w:r w:rsidR="009C05AB">
        <w:t xml:space="preserve">s </w:t>
      </w:r>
      <w:r w:rsidR="00503890">
        <w:t>and</w:t>
      </w:r>
      <w:r w:rsidR="005E413F">
        <w:t xml:space="preserve"> node.js :</w:t>
      </w:r>
      <w:r w:rsidR="00503890" w:rsidRPr="005C2BC4">
        <w:rPr>
          <w:sz w:val="28"/>
          <w:szCs w:val="28"/>
        </w:rPr>
        <w:t xml:space="preserve"> </w:t>
      </w:r>
    </w:p>
    <w:p w14:paraId="6AD36D93" w14:textId="229A7D30" w:rsidR="00062F81" w:rsidRPr="00E14A2E" w:rsidRDefault="002625DB" w:rsidP="00062F81">
      <w:pPr>
        <w:rPr>
          <w:rFonts w:asciiTheme="majorHAnsi" w:hAnsiTheme="majorHAnsi"/>
          <w:b/>
          <w:bCs/>
          <w:color w:val="000000" w:themeColor="text1"/>
          <w:sz w:val="40"/>
          <w:szCs w:val="40"/>
        </w:rPr>
      </w:pPr>
      <w:r w:rsidRPr="00E14A2E">
        <w:rPr>
          <w:rFonts w:asciiTheme="majorHAnsi" w:hAnsiTheme="majorHAnsi"/>
          <w:b/>
          <w:bCs/>
          <w:color w:val="000000" w:themeColor="text1"/>
          <w:sz w:val="40"/>
          <w:szCs w:val="40"/>
        </w:rPr>
        <w:t xml:space="preserve">Browser </w:t>
      </w:r>
      <w:r w:rsidR="00B50AD7" w:rsidRPr="00E14A2E">
        <w:rPr>
          <w:rFonts w:asciiTheme="majorHAnsi" w:hAnsiTheme="majorHAnsi"/>
          <w:b/>
          <w:bCs/>
          <w:color w:val="000000" w:themeColor="text1"/>
          <w:sz w:val="40"/>
          <w:szCs w:val="40"/>
        </w:rPr>
        <w:t>js :</w:t>
      </w:r>
    </w:p>
    <w:p w14:paraId="4F4E8A15" w14:textId="7C76EEDF" w:rsidR="00F23DF3" w:rsidRPr="00B65647" w:rsidRDefault="005E413F" w:rsidP="00F53EF2">
      <w:pPr>
        <w:pStyle w:val="ListNumber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Browser.js</w:t>
      </w:r>
      <w:r w:rsidR="004220B4" w:rsidRPr="005C2BC4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 xml:space="preserve"> is mainly used for client-side applications like validations </w:t>
      </w:r>
      <w:r w:rsidR="00F53EF2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on a</w:t>
      </w:r>
      <w:r w:rsidR="004220B4" w:rsidRPr="005C2BC4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 xml:space="preserve"> web page or dynamic page display</w:t>
      </w:r>
      <w:r w:rsidR="005967C7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.</w:t>
      </w:r>
    </w:p>
    <w:p w14:paraId="314C06A8" w14:textId="690EC73A" w:rsidR="00FB45BB" w:rsidRDefault="00E667F0" w:rsidP="00DE2AB8">
      <w:pPr>
        <w:pStyle w:val="ListNumber"/>
        <w:numPr>
          <w:ilvl w:val="0"/>
          <w:numId w:val="21"/>
        </w:numPr>
        <w:rPr>
          <w:color w:val="081424" w:themeColor="text2"/>
          <w:shd w:val="clear" w:color="auto" w:fill="FFFFFF"/>
        </w:rPr>
      </w:pPr>
      <w:r w:rsidRPr="00A80D98">
        <w:rPr>
          <w:color w:val="081424" w:themeColor="text2"/>
          <w:shd w:val="clear" w:color="auto" w:fill="FFFFFF"/>
        </w:rPr>
        <w:t>W</w:t>
      </w:r>
      <w:r w:rsidR="00DA1717" w:rsidRPr="00A80D98">
        <w:rPr>
          <w:color w:val="081424" w:themeColor="text2"/>
          <w:shd w:val="clear" w:color="auto" w:fill="FFFFFF"/>
        </w:rPr>
        <w:t>e can say Browser.js is used for frontend while Node.js is used for backend applications</w:t>
      </w:r>
      <w:r w:rsidR="00796FEA" w:rsidRPr="00A80D98">
        <w:rPr>
          <w:color w:val="081424" w:themeColor="text2"/>
          <w:shd w:val="clear" w:color="auto" w:fill="FFFFFF"/>
        </w:rPr>
        <w:t>.</w:t>
      </w:r>
    </w:p>
    <w:p w14:paraId="0A436CBB" w14:textId="245A9FAB" w:rsidR="00984713" w:rsidRPr="00DE2AB8" w:rsidRDefault="001572F1" w:rsidP="00DE2AB8">
      <w:pPr>
        <w:pStyle w:val="ListNumber"/>
        <w:numPr>
          <w:ilvl w:val="0"/>
          <w:numId w:val="21"/>
        </w:numPr>
        <w:rPr>
          <w:color w:val="081424" w:themeColor="text2"/>
          <w:shd w:val="clear" w:color="auto" w:fill="FFFFFF"/>
        </w:rPr>
      </w:pPr>
      <w:r w:rsidRPr="00FB45BB">
        <w:rPr>
          <w:rFonts w:eastAsia="Times New Roman"/>
          <w:bCs/>
          <w:color w:val="292929"/>
          <w:spacing w:val="-1"/>
          <w:shd w:val="clear" w:color="auto" w:fill="FFFFFF"/>
        </w:rPr>
        <w:t>Browser.js runs any engine like Spider monkey (Firefox), JavaScript Core (Safari), V8 (Google Chrome) accordingly to the browser while Node.js runs in a V8 engine which is mainly used by google chrome.</w:t>
      </w:r>
    </w:p>
    <w:p w14:paraId="43AC36AB" w14:textId="54884288" w:rsidR="00DE2AB8" w:rsidRPr="00573073" w:rsidRDefault="00573073" w:rsidP="00573073">
      <w:pPr>
        <w:pStyle w:val="ListNumber"/>
        <w:numPr>
          <w:ilvl w:val="0"/>
          <w:numId w:val="0"/>
        </w:numPr>
        <w:rPr>
          <w:rFonts w:asciiTheme="majorHAnsi" w:hAnsiTheme="majorHAnsi"/>
          <w:b/>
          <w:color w:val="081424" w:themeColor="text2"/>
          <w:sz w:val="40"/>
          <w:szCs w:val="40"/>
          <w:shd w:val="clear" w:color="auto" w:fill="FFFFFF"/>
        </w:rPr>
      </w:pPr>
      <w:r w:rsidRPr="00573073">
        <w:rPr>
          <w:rFonts w:asciiTheme="majorHAnsi" w:eastAsia="Times New Roman" w:hAnsiTheme="majorHAnsi"/>
          <w:b/>
          <w:color w:val="292929"/>
          <w:spacing w:val="-1"/>
          <w:sz w:val="40"/>
          <w:szCs w:val="40"/>
          <w:shd w:val="clear" w:color="auto" w:fill="FFFFFF"/>
        </w:rPr>
        <w:t>Node.js</w:t>
      </w:r>
    </w:p>
    <w:p w14:paraId="03C7F0D5" w14:textId="5ACDFE77" w:rsidR="001E1D59" w:rsidRPr="00984713" w:rsidRDefault="001B74E7" w:rsidP="00E14A2E">
      <w:pPr>
        <w:pStyle w:val="ListNumber"/>
        <w:numPr>
          <w:ilvl w:val="0"/>
          <w:numId w:val="23"/>
        </w:numPr>
        <w:rPr>
          <w:color w:val="081424" w:themeColor="text2"/>
          <w:shd w:val="clear" w:color="auto" w:fill="FFFFFF"/>
        </w:rPr>
      </w:pPr>
      <w:r w:rsidRPr="00984713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Node.js has full system access i.e can read and write directly to the file system </w:t>
      </w:r>
    </w:p>
    <w:p w14:paraId="118EF26A" w14:textId="7BC0762C" w:rsidR="001E1D59" w:rsidRPr="00D96B0E" w:rsidRDefault="00426260" w:rsidP="00D96B0E">
      <w:pPr>
        <w:pStyle w:val="ListParagraph"/>
        <w:numPr>
          <w:ilvl w:val="0"/>
          <w:numId w:val="23"/>
        </w:numPr>
        <w:rPr>
          <w:rFonts w:asciiTheme="majorHAnsi" w:eastAsia="Times New Roman" w:hAnsiTheme="majorHAnsi"/>
          <w:color w:val="292929"/>
          <w:spacing w:val="-1"/>
          <w:shd w:val="clear" w:color="auto" w:fill="FFFFFF"/>
        </w:rPr>
      </w:pPr>
      <w:r w:rsidRPr="00D96B0E">
        <w:rPr>
          <w:rFonts w:asciiTheme="majorHAnsi" w:hAnsiTheme="majorHAnsi"/>
          <w:color w:val="292929"/>
          <w:spacing w:val="-1"/>
        </w:rPr>
        <w:t>Node.js is headless i.e without any GUI while Bowsers are not headless.</w:t>
      </w:r>
    </w:p>
    <w:p w14:paraId="04C56048" w14:textId="4082DBC2" w:rsidR="00EB1415" w:rsidRPr="006D6360" w:rsidRDefault="00D96B0E" w:rsidP="006D6360">
      <w:pPr>
        <w:pStyle w:val="ListParagraph"/>
        <w:numPr>
          <w:ilvl w:val="0"/>
          <w:numId w:val="23"/>
        </w:numPr>
        <w:rPr>
          <w:rFonts w:asciiTheme="majorHAnsi" w:eastAsia="Times New Roman" w:hAnsiTheme="majorHAnsi"/>
          <w:color w:val="292929"/>
          <w:spacing w:val="-1"/>
          <w:shd w:val="clear" w:color="auto" w:fill="FFFFFF"/>
        </w:rPr>
      </w:pPr>
      <w:r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 xml:space="preserve">In </w:t>
      </w:r>
      <w:r w:rsidR="001E1D59" w:rsidRPr="00D96B0E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Node.js everything is a module i.e it is mandatory to keep everything inside a module while moduling is not mandatory fo</w:t>
      </w:r>
      <w:r w:rsidR="006D6360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t>r browser javascript.</w:t>
      </w:r>
      <w:r w:rsidR="00EB1415" w:rsidRPr="006D6360"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br w:type="page"/>
      </w:r>
    </w:p>
    <w:p w14:paraId="12583EC7" w14:textId="77777777" w:rsidR="00726137" w:rsidRDefault="00A32981" w:rsidP="006756DD">
      <w:pPr>
        <w:ind w:left="738"/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lastRenderedPageBreak/>
        <w:t xml:space="preserve">2). </w:t>
      </w:r>
      <w:r w:rsidR="002E569C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 xml:space="preserve">Summary </w:t>
      </w:r>
      <w:r w:rsidR="00B2031D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>:</w:t>
      </w:r>
      <w:r w:rsidR="00726137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>”</w:t>
      </w:r>
      <w:r w:rsidR="00B2031D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 xml:space="preserve"> </w:t>
      </w:r>
      <w:r w:rsidR="008273C6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>How does the browser actually render a website</w:t>
      </w:r>
      <w:r w:rsidR="00726137"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  <w:t>” :</w:t>
      </w:r>
    </w:p>
    <w:p w14:paraId="5D2FF307" w14:textId="7BDCDD2A" w:rsidR="00100D46" w:rsidRDefault="001402FD" w:rsidP="00100D46">
      <w:pPr>
        <w:pStyle w:val="ListParagraph"/>
        <w:numPr>
          <w:ilvl w:val="0"/>
          <w:numId w:val="25"/>
        </w:numP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</w:pPr>
      <w:r w:rsidRPr="00100D46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We</w:t>
      </w:r>
      <w:r w:rsidR="006611BB" w:rsidRPr="00100D46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 parse our CSS and HTML</w:t>
      </w:r>
      <w:r w:rsidR="00074835" w:rsidRPr="00100D46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 that creates a dom tree,</w:t>
      </w:r>
      <w:r w:rsidR="00B102AE" w:rsidRPr="00100D46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 dom tree converted into a render tree so the CSS and HTML combined.</w:t>
      </w:r>
    </w:p>
    <w:p w14:paraId="631D991B" w14:textId="39831AC2" w:rsidR="00100D46" w:rsidRDefault="00100D46" w:rsidP="00100D46">
      <w:pPr>
        <w:pStyle w:val="ListParagraph"/>
        <w:numPr>
          <w:ilvl w:val="0"/>
          <w:numId w:val="25"/>
        </w:numP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</w:pPr>
      <w: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It actually 4 trees; the layers, </w:t>
      </w:r>
      <w:r w:rsidR="00C834B7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line boxes, render objects and render styles so layout is a process.</w:t>
      </w:r>
    </w:p>
    <w:p w14:paraId="75A6668E" w14:textId="55C77FD3" w:rsidR="004E11A2" w:rsidRDefault="004E11A2" w:rsidP="00100D46">
      <w:pPr>
        <w:pStyle w:val="ListParagraph"/>
        <w:numPr>
          <w:ilvl w:val="0"/>
          <w:numId w:val="25"/>
        </w:numP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</w:pPr>
      <w: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Where the element will appear on the pages, basic on its </w:t>
      </w:r>
      <w:r w:rsidR="00665624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relationships to other element taking into access all the CSS.</w:t>
      </w:r>
    </w:p>
    <w:p w14:paraId="617F9439" w14:textId="57BA27AF" w:rsidR="00665624" w:rsidRDefault="0018710F" w:rsidP="00100D46">
      <w:pPr>
        <w:pStyle w:val="ListParagraph"/>
        <w:numPr>
          <w:ilvl w:val="0"/>
          <w:numId w:val="25"/>
        </w:numP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</w:pPr>
      <w: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Then painting will actually produce an image of their layer, </w:t>
      </w:r>
      <w:r w:rsidR="006A1F5B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and it has the process that an complicated and the webpage as </w:t>
      </w:r>
      <w:r w:rsidR="00FA2DFC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processed.</w:t>
      </w:r>
    </w:p>
    <w:p w14:paraId="3CEA7536" w14:textId="26711D4F" w:rsidR="00361E17" w:rsidRPr="00361E17" w:rsidRDefault="00163598" w:rsidP="00361E17">
      <w:pPr>
        <w:pStyle w:val="ListParagraph"/>
        <w:numPr>
          <w:ilvl w:val="0"/>
          <w:numId w:val="25"/>
        </w:numPr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</w:pPr>
      <w:r w:rsidRPr="007B2752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When a web page is loaded the browser first reads the HTML text and constructs dom tree from it. Then it process the CSS whether </w:t>
      </w:r>
      <w:r w:rsidR="00701941" w:rsidRPr="007B2752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that’s</w:t>
      </w:r>
      <w:r w:rsidR="00447946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 inline </w:t>
      </w:r>
      <w:r w:rsidR="007C42FD" w:rsidRPr="007B2752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embedded </w:t>
      </w:r>
      <w:r w:rsidR="00701941" w:rsidRPr="007B2752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>or extended</w:t>
      </w:r>
      <w:r w:rsidR="00361E17">
        <w:rPr>
          <w:rFonts w:asciiTheme="majorHAnsi" w:eastAsia="Times New Roman" w:hAnsiTheme="majorHAnsi"/>
          <w:color w:val="081424" w:themeColor="text2"/>
          <w:spacing w:val="-1"/>
          <w:shd w:val="clear" w:color="auto" w:fill="FFFFFF"/>
        </w:rPr>
        <w:t xml:space="preserve"> CSS.</w:t>
      </w:r>
    </w:p>
    <w:p w14:paraId="03705FEB" w14:textId="41A29B73" w:rsidR="00EB1415" w:rsidRPr="00100D46" w:rsidRDefault="00EB1415" w:rsidP="00100D46">
      <w:pPr>
        <w:rPr>
          <w:rFonts w:asciiTheme="majorHAnsi" w:eastAsia="Times New Roman" w:hAnsiTheme="majorHAnsi"/>
          <w:b/>
          <w:bCs/>
          <w:color w:val="266CBF" w:themeColor="accent1"/>
          <w:spacing w:val="-1"/>
          <w:sz w:val="48"/>
          <w:szCs w:val="48"/>
          <w:shd w:val="clear" w:color="auto" w:fill="FFFFFF"/>
        </w:rPr>
      </w:pPr>
    </w:p>
    <w:p w14:paraId="2405001E" w14:textId="77777777" w:rsidR="00EB1415" w:rsidRDefault="00EB1415">
      <w:pPr>
        <w:rPr>
          <w:rFonts w:asciiTheme="majorHAnsi" w:eastAsia="Times New Roman" w:hAnsiTheme="majorHAnsi"/>
          <w:color w:val="292929"/>
          <w:spacing w:val="-1"/>
          <w:shd w:val="clear" w:color="auto" w:fill="FFFFFF"/>
        </w:rPr>
      </w:pPr>
      <w:r>
        <w:rPr>
          <w:rFonts w:asciiTheme="majorHAnsi" w:eastAsia="Times New Roman" w:hAnsiTheme="majorHAnsi"/>
          <w:color w:val="292929"/>
          <w:spacing w:val="-1"/>
          <w:shd w:val="clear" w:color="auto" w:fill="FFFFFF"/>
        </w:rPr>
        <w:br w:type="page"/>
      </w:r>
    </w:p>
    <w:p w14:paraId="56685DE0" w14:textId="49BCC3E8" w:rsidR="001B74E7" w:rsidRPr="00D96B0E" w:rsidRDefault="001B74E7" w:rsidP="006D6360">
      <w:pPr>
        <w:pStyle w:val="ListParagraph"/>
        <w:ind w:left="1098"/>
        <w:rPr>
          <w:rFonts w:asciiTheme="majorHAnsi" w:hAnsiTheme="majorHAnsi"/>
        </w:rPr>
      </w:pPr>
    </w:p>
    <w:sectPr w:rsidR="001B74E7" w:rsidRPr="00D96B0E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E0EB" w14:textId="77777777" w:rsidR="00AC59EE" w:rsidRDefault="00AC59EE">
      <w:pPr>
        <w:spacing w:after="0" w:line="240" w:lineRule="auto"/>
      </w:pPr>
      <w:r>
        <w:separator/>
      </w:r>
    </w:p>
    <w:p w14:paraId="6E3A788D" w14:textId="77777777" w:rsidR="00AC59EE" w:rsidRDefault="00AC59EE"/>
    <w:p w14:paraId="542FA99D" w14:textId="77777777" w:rsidR="00AC59EE" w:rsidRDefault="00AC59EE"/>
  </w:endnote>
  <w:endnote w:type="continuationSeparator" w:id="0">
    <w:p w14:paraId="407C5587" w14:textId="77777777" w:rsidR="00AC59EE" w:rsidRDefault="00AC59EE">
      <w:pPr>
        <w:spacing w:after="0" w:line="240" w:lineRule="auto"/>
      </w:pPr>
      <w:r>
        <w:continuationSeparator/>
      </w:r>
    </w:p>
    <w:p w14:paraId="7CE9E7F1" w14:textId="77777777" w:rsidR="00AC59EE" w:rsidRDefault="00AC59EE"/>
    <w:p w14:paraId="347408D4" w14:textId="77777777" w:rsidR="00AC59EE" w:rsidRDefault="00AC5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533E0" w14:textId="77777777" w:rsidR="00F23DF3" w:rsidRDefault="00AC59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63FA3" w14:textId="77777777" w:rsidR="00AC59EE" w:rsidRDefault="00AC59EE">
      <w:pPr>
        <w:spacing w:after="0" w:line="240" w:lineRule="auto"/>
      </w:pPr>
      <w:r>
        <w:separator/>
      </w:r>
    </w:p>
    <w:p w14:paraId="5CD4404E" w14:textId="77777777" w:rsidR="00AC59EE" w:rsidRDefault="00AC59EE"/>
    <w:p w14:paraId="55B3E659" w14:textId="77777777" w:rsidR="00AC59EE" w:rsidRDefault="00AC59EE"/>
  </w:footnote>
  <w:footnote w:type="continuationSeparator" w:id="0">
    <w:p w14:paraId="0C400A19" w14:textId="77777777" w:rsidR="00AC59EE" w:rsidRDefault="00AC59EE">
      <w:pPr>
        <w:spacing w:after="0" w:line="240" w:lineRule="auto"/>
      </w:pPr>
      <w:r>
        <w:continuationSeparator/>
      </w:r>
    </w:p>
    <w:p w14:paraId="0FD022CC" w14:textId="77777777" w:rsidR="00AC59EE" w:rsidRDefault="00AC59EE"/>
    <w:p w14:paraId="3ED3AB0D" w14:textId="77777777" w:rsidR="00AC59EE" w:rsidRDefault="00AC59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C5A0C4A"/>
    <w:multiLevelType w:val="hybridMultilevel"/>
    <w:tmpl w:val="491AFA0A"/>
    <w:lvl w:ilvl="0" w:tplc="FFFFFFFF">
      <w:start w:val="1"/>
      <w:numFmt w:val="decimal"/>
      <w:lvlText w:val="%1)"/>
      <w:lvlJc w:val="left"/>
      <w:pPr>
        <w:ind w:left="792" w:hanging="432"/>
      </w:pPr>
      <w:rPr>
        <w:rFonts w:hint="default"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022C9"/>
    <w:multiLevelType w:val="hybridMultilevel"/>
    <w:tmpl w:val="7324D05A"/>
    <w:lvl w:ilvl="0" w:tplc="FFFFFFFF">
      <w:start w:val="1"/>
      <w:numFmt w:val="decimal"/>
      <w:lvlText w:val="%1)"/>
      <w:lvlJc w:val="left"/>
      <w:pPr>
        <w:ind w:left="792" w:hanging="432"/>
      </w:pPr>
      <w:rPr>
        <w:rFonts w:hint="default"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A5610"/>
    <w:multiLevelType w:val="hybridMultilevel"/>
    <w:tmpl w:val="D09EC24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4673A88"/>
    <w:multiLevelType w:val="hybridMultilevel"/>
    <w:tmpl w:val="4A2E136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E0AE6"/>
    <w:multiLevelType w:val="hybridMultilevel"/>
    <w:tmpl w:val="D41A9C2E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6" w15:restartNumberingAfterBreak="0">
    <w:nsid w:val="38612F8D"/>
    <w:multiLevelType w:val="hybridMultilevel"/>
    <w:tmpl w:val="142C2F10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7" w15:restartNumberingAfterBreak="0">
    <w:nsid w:val="42B255CC"/>
    <w:multiLevelType w:val="hybridMultilevel"/>
    <w:tmpl w:val="46C68E1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)"/>
      <w:lvlJc w:val="left"/>
      <w:pPr>
        <w:ind w:left="3312" w:hanging="360"/>
      </w:pPr>
      <w:rPr>
        <w:rFonts w:hint="default"/>
        <w:sz w:val="46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76F3BFD"/>
    <w:multiLevelType w:val="hybridMultilevel"/>
    <w:tmpl w:val="37D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71FD2"/>
    <w:multiLevelType w:val="hybridMultilevel"/>
    <w:tmpl w:val="C52E157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0" w15:restartNumberingAfterBreak="0">
    <w:nsid w:val="4B1B1C5A"/>
    <w:multiLevelType w:val="hybridMultilevel"/>
    <w:tmpl w:val="E6A85A3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D2319"/>
    <w:multiLevelType w:val="hybridMultilevel"/>
    <w:tmpl w:val="688A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73B96"/>
    <w:multiLevelType w:val="hybridMultilevel"/>
    <w:tmpl w:val="4C9C8DF0"/>
    <w:lvl w:ilvl="0" w:tplc="FFFFFFFF">
      <w:start w:val="1"/>
      <w:numFmt w:val="decimal"/>
      <w:lvlText w:val="%1)"/>
      <w:lvlJc w:val="left"/>
      <w:pPr>
        <w:ind w:left="792" w:hanging="432"/>
      </w:pPr>
      <w:rPr>
        <w:rFonts w:hint="default"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9"/>
    <w:lvlOverride w:ilvl="0">
      <w:startOverride w:val="1"/>
    </w:lvlOverride>
  </w:num>
  <w:num w:numId="13">
    <w:abstractNumId w:val="14"/>
  </w:num>
  <w:num w:numId="14">
    <w:abstractNumId w:val="20"/>
  </w:num>
  <w:num w:numId="15">
    <w:abstractNumId w:val="10"/>
  </w:num>
  <w:num w:numId="16">
    <w:abstractNumId w:val="11"/>
  </w:num>
  <w:num w:numId="17">
    <w:abstractNumId w:val="22"/>
  </w:num>
  <w:num w:numId="18">
    <w:abstractNumId w:val="18"/>
  </w:num>
  <w:num w:numId="19">
    <w:abstractNumId w:val="21"/>
  </w:num>
  <w:num w:numId="20">
    <w:abstractNumId w:val="17"/>
  </w:num>
  <w:num w:numId="21">
    <w:abstractNumId w:val="16"/>
  </w:num>
  <w:num w:numId="22">
    <w:abstractNumId w:val="13"/>
  </w:num>
  <w:num w:numId="23">
    <w:abstractNumId w:val="19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B"/>
    <w:rsid w:val="00062F81"/>
    <w:rsid w:val="00074835"/>
    <w:rsid w:val="00100D46"/>
    <w:rsid w:val="001402FD"/>
    <w:rsid w:val="001572F1"/>
    <w:rsid w:val="00163598"/>
    <w:rsid w:val="0018710F"/>
    <w:rsid w:val="001B74E7"/>
    <w:rsid w:val="001E1D59"/>
    <w:rsid w:val="00212D49"/>
    <w:rsid w:val="002372F8"/>
    <w:rsid w:val="002625DB"/>
    <w:rsid w:val="002E569C"/>
    <w:rsid w:val="00301676"/>
    <w:rsid w:val="00361E17"/>
    <w:rsid w:val="00392B61"/>
    <w:rsid w:val="00404821"/>
    <w:rsid w:val="00420F60"/>
    <w:rsid w:val="004220B4"/>
    <w:rsid w:val="00426260"/>
    <w:rsid w:val="00447946"/>
    <w:rsid w:val="0048301E"/>
    <w:rsid w:val="004E11A2"/>
    <w:rsid w:val="00503890"/>
    <w:rsid w:val="00573073"/>
    <w:rsid w:val="00585818"/>
    <w:rsid w:val="005967C7"/>
    <w:rsid w:val="005C2BC4"/>
    <w:rsid w:val="005E413F"/>
    <w:rsid w:val="006611BB"/>
    <w:rsid w:val="00665624"/>
    <w:rsid w:val="006756DD"/>
    <w:rsid w:val="006A1F5B"/>
    <w:rsid w:val="006D6360"/>
    <w:rsid w:val="00701941"/>
    <w:rsid w:val="00726137"/>
    <w:rsid w:val="0079511E"/>
    <w:rsid w:val="00796FEA"/>
    <w:rsid w:val="007B2752"/>
    <w:rsid w:val="007C3524"/>
    <w:rsid w:val="007C42FD"/>
    <w:rsid w:val="007E5900"/>
    <w:rsid w:val="008273C6"/>
    <w:rsid w:val="00984713"/>
    <w:rsid w:val="009C05AB"/>
    <w:rsid w:val="00A01D22"/>
    <w:rsid w:val="00A32981"/>
    <w:rsid w:val="00A522B2"/>
    <w:rsid w:val="00A80D98"/>
    <w:rsid w:val="00AC59EE"/>
    <w:rsid w:val="00B102AE"/>
    <w:rsid w:val="00B2031D"/>
    <w:rsid w:val="00B4723B"/>
    <w:rsid w:val="00B50AD7"/>
    <w:rsid w:val="00B65647"/>
    <w:rsid w:val="00B71896"/>
    <w:rsid w:val="00BC5BE4"/>
    <w:rsid w:val="00C834B7"/>
    <w:rsid w:val="00D11FB5"/>
    <w:rsid w:val="00D440FE"/>
    <w:rsid w:val="00D74F73"/>
    <w:rsid w:val="00D82C82"/>
    <w:rsid w:val="00D96B0E"/>
    <w:rsid w:val="00DA1717"/>
    <w:rsid w:val="00DE2AB8"/>
    <w:rsid w:val="00E14A2E"/>
    <w:rsid w:val="00E37BC5"/>
    <w:rsid w:val="00E667F0"/>
    <w:rsid w:val="00EB1415"/>
    <w:rsid w:val="00F23DF3"/>
    <w:rsid w:val="00F53EF2"/>
    <w:rsid w:val="00FA2DFC"/>
    <w:rsid w:val="00F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0E49EB"/>
  <w15:chartTrackingRefBased/>
  <w15:docId w15:val="{CDD4D7BF-391C-2F4A-B1A2-8D850CD1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customStyle="1" w:styleId="pw-post-body-paragraph">
    <w:name w:val="pw-post-body-paragraph"/>
    <w:basedOn w:val="Normal"/>
    <w:rsid w:val="004262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unhideWhenUsed/>
    <w:qFormat/>
    <w:rsid w:val="0098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B812B6-C64F-1841-93B9-08C46C4F7492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%7b73B812B6-C64F-1841-93B9-08C46C4F7492%7dtf50002046.dotx</Template>
  <TotalTime>0</TotalTime>
  <Pages>3</Pages>
  <Words>254</Words>
  <Characters>1233</Characters>
  <Application>Microsoft Office Word</Application>
  <DocSecurity>0</DocSecurity>
  <Lines>38</Lines>
  <Paragraphs>18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priyadharshinisan10@gmail.com</dc:creator>
  <cp:keywords/>
  <dc:description/>
  <cp:lastModifiedBy>priyadharshinisan10@gmail.com</cp:lastModifiedBy>
  <cp:revision>2</cp:revision>
  <dcterms:created xsi:type="dcterms:W3CDTF">2022-02-21T05:16:00Z</dcterms:created>
  <dcterms:modified xsi:type="dcterms:W3CDTF">2022-02-21T05:16:00Z</dcterms:modified>
</cp:coreProperties>
</file>